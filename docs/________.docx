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08" w:rsidRPr="00386B8C" w:rsidRDefault="00CB7108" w:rsidP="00350A01">
      <w:pPr>
        <w:pStyle w:val="1"/>
        <w:rPr>
          <w:caps/>
        </w:rPr>
      </w:pPr>
      <w:r w:rsidRPr="00386B8C">
        <w:rPr>
          <w:caps/>
        </w:rPr>
        <w:t>Рецензія</w:t>
      </w:r>
    </w:p>
    <w:p w:rsidR="00CB7108" w:rsidRPr="00B055B7" w:rsidRDefault="00CB7108" w:rsidP="00350A01">
      <w:pPr>
        <w:pStyle w:val="1"/>
      </w:pPr>
      <w:r w:rsidRPr="00B055B7">
        <w:t>на дипломну роботу</w:t>
      </w:r>
    </w:p>
    <w:p w:rsidR="007E5A4C" w:rsidRPr="00B055B7" w:rsidRDefault="00467D64" w:rsidP="00350A01">
      <w:pPr>
        <w:pStyle w:val="1"/>
      </w:pPr>
      <w:r w:rsidRPr="00B055B7">
        <w:t>на здобуття ступеня бакалавра</w:t>
      </w:r>
    </w:p>
    <w:p w:rsidR="00CB7108" w:rsidRDefault="00CB7108" w:rsidP="00350A01"/>
    <w:p w:rsidR="00EA5666" w:rsidRDefault="00CB7108" w:rsidP="00350A01">
      <w:pPr>
        <w:pStyle w:val="NormalNoIndent"/>
      </w:pPr>
      <w:r w:rsidRPr="008331F2">
        <w:t xml:space="preserve">виконану на тему: </w:t>
      </w:r>
      <w:r w:rsidR="00EA5666">
        <w:t>М</w:t>
      </w:r>
      <w:r w:rsidR="00EA5666" w:rsidRPr="00640DC2">
        <w:t>атематичне та програмне забезпечення</w:t>
      </w:r>
      <w:r w:rsidR="00EA5666">
        <w:t xml:space="preserve"> розпізнавання текстурних зображень за допомогою </w:t>
      </w:r>
      <w:proofErr w:type="spellStart"/>
      <w:r w:rsidR="00EA5666">
        <w:t>фрактального</w:t>
      </w:r>
      <w:proofErr w:type="spellEnd"/>
      <w:r w:rsidR="00EA5666">
        <w:t xml:space="preserve"> аналізу </w:t>
      </w:r>
    </w:p>
    <w:p w:rsidR="00EA5666" w:rsidRDefault="00C9748B" w:rsidP="00EA5666">
      <w:pPr>
        <w:pStyle w:val="NormalNoIndent"/>
      </w:pPr>
      <w:r>
        <w:t>студент</w:t>
      </w:r>
      <w:r w:rsidR="00EA5666">
        <w:t xml:space="preserve">кою </w:t>
      </w:r>
      <w:proofErr w:type="spellStart"/>
      <w:r w:rsidR="00EA5666">
        <w:t>Станкевич</w:t>
      </w:r>
      <w:proofErr w:type="spellEnd"/>
      <w:r w:rsidR="00EA5666">
        <w:t xml:space="preserve"> М. П.</w:t>
      </w:r>
    </w:p>
    <w:p w:rsidR="00BA73CA" w:rsidRPr="00EA5666" w:rsidRDefault="00BA73CA" w:rsidP="00EA5666">
      <w:pPr>
        <w:pStyle w:val="NormalNoIndent"/>
        <w:rPr>
          <w:lang w:val="ru-RU"/>
        </w:rPr>
      </w:pPr>
    </w:p>
    <w:p w:rsidR="00EA5666" w:rsidRDefault="00EA5666" w:rsidP="00EA5666">
      <w:r w:rsidRPr="00EA5666">
        <w:t xml:space="preserve">Ця дипломна робота своєчасна й актуальна, тому що в ній дано повне уявлення про </w:t>
      </w:r>
      <w:r>
        <w:t>сучасні методи сегментації зображень, що використовуються для</w:t>
      </w:r>
      <w:r w:rsidR="001A2C19">
        <w:t xml:space="preserve"> текстурних зображень, а також розроблено</w:t>
      </w:r>
      <w:r>
        <w:t xml:space="preserve"> та реалізовано конкретн</w:t>
      </w:r>
      <w:r w:rsidR="001A2C19">
        <w:t>их метод</w:t>
      </w:r>
      <w:r w:rsidR="009937AB">
        <w:t>ологічний підхід до</w:t>
      </w:r>
      <w:r>
        <w:t xml:space="preserve"> сегментаці</w:t>
      </w:r>
      <w:r w:rsidR="009937AB">
        <w:t xml:space="preserve">ї </w:t>
      </w:r>
      <w:r>
        <w:t>для розпізнавання окремих текстурних зон на зображеннях та відео автомобільних доріг</w:t>
      </w:r>
      <w:r w:rsidRPr="00EA5666">
        <w:t>.</w:t>
      </w:r>
    </w:p>
    <w:p w:rsidR="00EA5666" w:rsidRPr="00EA5666" w:rsidRDefault="00EA5666" w:rsidP="00EA5666">
      <w:r>
        <w:t>Запропонований метод дозволить якісно покращити розпізнавання доріг в системах авто-навігації, а саме зробити розпізнавання можливим у сутінках та при малій контрастності зображення, що надходи</w:t>
      </w:r>
      <w:r w:rsidR="009937AB">
        <w:t>ть з камери</w:t>
      </w:r>
      <w:r>
        <w:t>.</w:t>
      </w:r>
    </w:p>
    <w:p w:rsidR="00EA5666" w:rsidRPr="00EA5666" w:rsidRDefault="00EA5666" w:rsidP="00EA5666">
      <w:r w:rsidRPr="00EA5666">
        <w:t xml:space="preserve">Із завданням на дипломний проект </w:t>
      </w:r>
      <w:proofErr w:type="spellStart"/>
      <w:r>
        <w:t>Станкевич</w:t>
      </w:r>
      <w:proofErr w:type="spellEnd"/>
      <w:r>
        <w:t xml:space="preserve"> Марія Павлівна впоралася</w:t>
      </w:r>
      <w:r w:rsidRPr="00EA5666">
        <w:t xml:space="preserve"> повністю.</w:t>
      </w:r>
    </w:p>
    <w:p w:rsidR="00EA5666" w:rsidRDefault="00EA5666" w:rsidP="00EA5666">
      <w:r w:rsidRPr="00EA5666">
        <w:t>У ході виконання дипломної роботи студент</w:t>
      </w:r>
      <w:r>
        <w:t>ка показала</w:t>
      </w:r>
      <w:r w:rsidRPr="00EA5666">
        <w:t xml:space="preserve"> хороший рівень теоретичної підготовки </w:t>
      </w:r>
      <w:r>
        <w:t>та вміння працювати з науковими джерелами, робити якісний порівняльний аналіз математичних підходів та методик, робити обґрунтований вибір методів, що якнайкраще відповідають обраній предметній області застосування</w:t>
      </w:r>
      <w:r w:rsidRPr="00EA5666">
        <w:t xml:space="preserve">. Розроблений дипломний проект показує вміння </w:t>
      </w:r>
      <w:proofErr w:type="spellStart"/>
      <w:r>
        <w:t>Станкевич</w:t>
      </w:r>
      <w:proofErr w:type="spellEnd"/>
      <w:r>
        <w:t xml:space="preserve"> Марії Павлівни </w:t>
      </w:r>
      <w:r w:rsidRPr="00EA5666">
        <w:t>застосовувати свої знання для конкретних практичних завдань.</w:t>
      </w:r>
    </w:p>
    <w:p w:rsidR="00EA5666" w:rsidRPr="009937AB" w:rsidRDefault="00EA5666" w:rsidP="00EA5666">
      <w:r w:rsidRPr="009937AB">
        <w:t>Отримані результати оформлені на високому рівні.</w:t>
      </w:r>
    </w:p>
    <w:p w:rsidR="00EA5666" w:rsidRDefault="00EA5666" w:rsidP="00EA5666">
      <w:r>
        <w:t xml:space="preserve">Дипломна робота виконана </w:t>
      </w:r>
      <w:r>
        <w:t>у рамках науково-дослідної роботи кафедри</w:t>
      </w:r>
      <w:r>
        <w:t xml:space="preserve"> прикладної математики НТУУ «КПІ».</w:t>
      </w:r>
    </w:p>
    <w:p w:rsidR="00EA5666" w:rsidRPr="00EA5666" w:rsidRDefault="00EA5666" w:rsidP="00EA5666">
      <w:r w:rsidRPr="00EA5666">
        <w:t xml:space="preserve">У теоретичному розділі дипломної роботи </w:t>
      </w:r>
      <w:r>
        <w:t>розкриті питання текстурної сегментації зображень з метою розпізнавання окремих текстурних зон</w:t>
      </w:r>
      <w:r w:rsidRPr="00EA5666">
        <w:t xml:space="preserve">. </w:t>
      </w:r>
      <w:r>
        <w:t xml:space="preserve">Найбільш детально розглянуто методи </w:t>
      </w:r>
      <w:proofErr w:type="spellStart"/>
      <w:r>
        <w:t>фрактальної</w:t>
      </w:r>
      <w:proofErr w:type="spellEnd"/>
      <w:r>
        <w:t xml:space="preserve"> сегментації, які відзначені як найкращі для обраної предметної області.</w:t>
      </w:r>
    </w:p>
    <w:p w:rsidR="00EA5666" w:rsidRPr="00EA5666" w:rsidRDefault="00EA5666" w:rsidP="00EA5666">
      <w:r w:rsidRPr="00EA5666">
        <w:t>В аналітичн</w:t>
      </w:r>
      <w:r>
        <w:t>ому розділі роботи представлено порівняльний аналіз різних методів сегментації та фільтрування зображень</w:t>
      </w:r>
      <w:r w:rsidRPr="00EA5666">
        <w:t>.</w:t>
      </w:r>
      <w:r>
        <w:t xml:space="preserve"> Обґрунтовано обрання використаних в дипломному проектуванні методів, а саме </w:t>
      </w:r>
      <w:proofErr w:type="spellStart"/>
      <w:r>
        <w:t>фрактальної</w:t>
      </w:r>
      <w:proofErr w:type="spellEnd"/>
      <w:r>
        <w:t xml:space="preserve"> сегментації та медіанної фільтрації.</w:t>
      </w:r>
    </w:p>
    <w:p w:rsidR="009937AB" w:rsidRDefault="00EA5666" w:rsidP="00EA5666">
      <w:r w:rsidRPr="00EA5666">
        <w:t>Пр</w:t>
      </w:r>
      <w:r>
        <w:t>актична</w:t>
      </w:r>
      <w:r w:rsidRPr="00EA5666">
        <w:t xml:space="preserve"> частина дипломної роботи містить</w:t>
      </w:r>
      <w:r>
        <w:t xml:space="preserve"> реалізацію обраного методу </w:t>
      </w:r>
      <w:proofErr w:type="spellStart"/>
      <w:r>
        <w:t>фрактальної</w:t>
      </w:r>
      <w:proofErr w:type="spellEnd"/>
      <w:r>
        <w:t xml:space="preserve"> сегментації з метою розпізнавання на зображенні областей, що мають різні текстури</w:t>
      </w:r>
      <w:r w:rsidRPr="00EA5666">
        <w:t>.</w:t>
      </w:r>
      <w:r>
        <w:t xml:space="preserve"> </w:t>
      </w:r>
      <w:r w:rsidR="0094399F">
        <w:t>Програмна реалізація</w:t>
      </w:r>
      <w:r>
        <w:t xml:space="preserve"> була </w:t>
      </w:r>
      <w:r w:rsidR="009937AB">
        <w:t>випробувана</w:t>
      </w:r>
      <w:r>
        <w:t xml:space="preserve"> на грамотно підібраній базі зображень та відео, що відображають автомобільні дороги.</w:t>
      </w:r>
      <w:r w:rsidR="009937AB">
        <w:t xml:space="preserve"> Згідно з результатами випробувань було відзначено актуальність застосування розробленої методики, її </w:t>
      </w:r>
      <w:r w:rsidR="009937AB">
        <w:lastRenderedPageBreak/>
        <w:t>переваги над існуючими реалізаціями, специфіку застосування в обраній предметній області.</w:t>
      </w:r>
    </w:p>
    <w:p w:rsidR="00EA5666" w:rsidRDefault="00EA5666" w:rsidP="00EA5666">
      <w:r w:rsidRPr="00EA5666">
        <w:t xml:space="preserve">В цілому розглянута робота має теоретичну і практичну значимість і виконана на актуальну тему, </w:t>
      </w:r>
      <w:r>
        <w:t xml:space="preserve">що має багато </w:t>
      </w:r>
      <w:r w:rsidR="009937AB">
        <w:t>розвинень</w:t>
      </w:r>
      <w:r>
        <w:t xml:space="preserve"> в сфері сучасних досліджень обробок цифрових зображень.</w:t>
      </w:r>
    </w:p>
    <w:p w:rsidR="0094399F" w:rsidRDefault="0094399F" w:rsidP="00EA5666">
      <w:r w:rsidRPr="0094399F">
        <w:t>Суттєвих недоліків у дипломній роботі не виявлено. Однак, хотілося б порекомендувати</w:t>
      </w:r>
      <w:r>
        <w:t xml:space="preserve"> доповнити роботу побудовою нейронної мережі, а також комбінувати обраний метод з менш точними але більш швидкими методами для підвищення скорості роботи реалізації</w:t>
      </w:r>
      <w:r w:rsidRPr="0094399F">
        <w:t>.</w:t>
      </w:r>
    </w:p>
    <w:p w:rsidR="0094399F" w:rsidRPr="0094399F" w:rsidRDefault="0094399F" w:rsidP="0094399F">
      <w:r w:rsidRPr="0094399F">
        <w:t xml:space="preserve">Дипломна робота виконана у відповідності до завдання та вимог ДСТУ, самостійно та в повному обсязі. При виконанні роботи автор показав достатньо високий рівень підготовленості при прийнятті сучасних технічних рішень, глибину </w:t>
      </w:r>
      <w:r>
        <w:t>наочного</w:t>
      </w:r>
      <w:r w:rsidRPr="0094399F">
        <w:t xml:space="preserve"> обґрунтування, уміння аналізувати літературні джерела та застосовувати сучасні інформаційні технології при моделюванні та експериментальних дослідженнях. </w:t>
      </w:r>
    </w:p>
    <w:p w:rsidR="00D47DA0" w:rsidRPr="00350A01" w:rsidRDefault="00D47DA0" w:rsidP="00350A01">
      <w:r w:rsidRPr="00350A01">
        <w:t xml:space="preserve">Вважаю, що за своїм рівнем рецензована робота відповідає вимогам до атестаційних робіт </w:t>
      </w:r>
      <w:r w:rsidR="00EB71C8" w:rsidRPr="00350A01">
        <w:t>ступеня</w:t>
      </w:r>
      <w:r w:rsidRPr="00350A01">
        <w:t xml:space="preserve"> </w:t>
      </w:r>
      <w:r w:rsidR="00EB71C8" w:rsidRPr="00350A01">
        <w:t>б</w:t>
      </w:r>
      <w:r w:rsidRPr="00350A01">
        <w:t>акалавр</w:t>
      </w:r>
      <w:r w:rsidR="00EB71C8" w:rsidRPr="00350A01">
        <w:t>а</w:t>
      </w:r>
      <w:r w:rsidRPr="00350A01">
        <w:t xml:space="preserve"> з напряму підготовки 6.040301 «Прикладна математика» та заслуговує на оцінку «</w:t>
      </w:r>
      <w:r w:rsidRPr="0094399F">
        <w:t>відмінно»</w:t>
      </w:r>
      <w:r w:rsidRPr="00350A01">
        <w:t>, а її автор —</w:t>
      </w:r>
      <w:r w:rsidR="0094399F">
        <w:t xml:space="preserve"> </w:t>
      </w:r>
      <w:proofErr w:type="spellStart"/>
      <w:r w:rsidR="0094399F">
        <w:t>Станкевич</w:t>
      </w:r>
      <w:proofErr w:type="spellEnd"/>
      <w:r w:rsidR="0094399F">
        <w:t xml:space="preserve"> М. П. </w:t>
      </w:r>
      <w:r w:rsidRPr="00350A01">
        <w:t xml:space="preserve">— заслуговує на присвоєння йому кваліфікації </w:t>
      </w:r>
      <w:r w:rsidR="008331F2" w:rsidRPr="00350A01">
        <w:t xml:space="preserve">3439 </w:t>
      </w:r>
      <w:r w:rsidRPr="00350A01">
        <w:t>«Фахівець (прикладна математика)».</w:t>
      </w:r>
    </w:p>
    <w:p w:rsidR="00266162" w:rsidRPr="00EB71C8" w:rsidRDefault="00266162" w:rsidP="00350A01"/>
    <w:p w:rsidR="00AD51A6" w:rsidRDefault="00CB7108" w:rsidP="00350A01">
      <w:pPr>
        <w:pStyle w:val="NormalNoIndent"/>
      </w:pPr>
      <w:r w:rsidRPr="008A66A3">
        <w:rPr>
          <w:b/>
        </w:rPr>
        <w:t>Рецензент</w:t>
      </w:r>
    </w:p>
    <w:tbl>
      <w:tblPr>
        <w:tblW w:w="6842" w:type="dxa"/>
        <w:tblLook w:val="04A0"/>
      </w:tblPr>
      <w:tblGrid>
        <w:gridCol w:w="3652"/>
        <w:gridCol w:w="3190"/>
      </w:tblGrid>
      <w:tr w:rsidR="00EA5666" w:rsidRPr="00EB71C8" w:rsidTr="00EA5666">
        <w:tc>
          <w:tcPr>
            <w:tcW w:w="3652" w:type="dxa"/>
            <w:shd w:val="clear" w:color="auto" w:fill="auto"/>
            <w:vAlign w:val="bottom"/>
          </w:tcPr>
          <w:p w:rsidR="00EA5666" w:rsidRPr="00EB71C8" w:rsidRDefault="00EA5666" w:rsidP="00350A01">
            <w:pPr>
              <w:pStyle w:val="NormalNoIndent"/>
              <w:jc w:val="left"/>
              <w:rPr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EA5666" w:rsidRPr="00EB71C8" w:rsidRDefault="00EA5666" w:rsidP="00350A01">
            <w:pPr>
              <w:rPr>
                <w:b/>
                <w:lang w:val="ru-RU"/>
              </w:rPr>
            </w:pPr>
            <w:r w:rsidRPr="00EB71C8">
              <w:t>___________</w:t>
            </w:r>
          </w:p>
        </w:tc>
      </w:tr>
    </w:tbl>
    <w:p w:rsidR="00C9748B" w:rsidRDefault="00C9748B" w:rsidP="00350A01">
      <w:pPr>
        <w:rPr>
          <w:vertAlign w:val="superscript"/>
        </w:rPr>
      </w:pPr>
    </w:p>
    <w:sectPr w:rsidR="00C9748B" w:rsidSect="007B628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9394F"/>
    <w:multiLevelType w:val="multilevel"/>
    <w:tmpl w:val="9CC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666"/>
    <w:rsid w:val="0000187C"/>
    <w:rsid w:val="001A2C19"/>
    <w:rsid w:val="00266162"/>
    <w:rsid w:val="002F7749"/>
    <w:rsid w:val="00311C1B"/>
    <w:rsid w:val="00350A01"/>
    <w:rsid w:val="00386B8C"/>
    <w:rsid w:val="00467D64"/>
    <w:rsid w:val="006E3F2E"/>
    <w:rsid w:val="007B6284"/>
    <w:rsid w:val="007E5A4C"/>
    <w:rsid w:val="008331F2"/>
    <w:rsid w:val="008958D9"/>
    <w:rsid w:val="008A66A3"/>
    <w:rsid w:val="008D2AA5"/>
    <w:rsid w:val="0094399F"/>
    <w:rsid w:val="009567D8"/>
    <w:rsid w:val="009937AB"/>
    <w:rsid w:val="00A57612"/>
    <w:rsid w:val="00AA63C9"/>
    <w:rsid w:val="00AD51A6"/>
    <w:rsid w:val="00B055B7"/>
    <w:rsid w:val="00BA73CA"/>
    <w:rsid w:val="00C33957"/>
    <w:rsid w:val="00C92C96"/>
    <w:rsid w:val="00C9748B"/>
    <w:rsid w:val="00CB7108"/>
    <w:rsid w:val="00D27614"/>
    <w:rsid w:val="00D41ABC"/>
    <w:rsid w:val="00D47DA0"/>
    <w:rsid w:val="00D61947"/>
    <w:rsid w:val="00DA53A0"/>
    <w:rsid w:val="00E4242C"/>
    <w:rsid w:val="00EA5666"/>
    <w:rsid w:val="00EB71C8"/>
    <w:rsid w:val="00F239B0"/>
    <w:rsid w:val="00F85BE9"/>
    <w:rsid w:val="00FA0DE7"/>
    <w:rsid w:val="00FE3162"/>
    <w:rsid w:val="00FF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01"/>
    <w:pPr>
      <w:spacing w:line="264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55B7"/>
    <w:pPr>
      <w:spacing w:line="240" w:lineRule="auto"/>
      <w:ind w:firstLine="0"/>
      <w:jc w:val="center"/>
      <w:outlineLvl w:val="0"/>
    </w:pPr>
    <w:rPr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B055B7"/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customStyle="1" w:styleId="NormalNoIndent">
    <w:name w:val="NormalNoIndent"/>
    <w:basedOn w:val="a"/>
    <w:link w:val="NormalNoIndentChar"/>
    <w:qFormat/>
    <w:rsid w:val="00350A01"/>
    <w:pPr>
      <w:ind w:firstLine="0"/>
    </w:pPr>
  </w:style>
  <w:style w:type="character" w:customStyle="1" w:styleId="NormalNoIndentChar">
    <w:name w:val="NormalNoIndent Char"/>
    <w:link w:val="NormalNoIndent"/>
    <w:rsid w:val="00350A01"/>
    <w:rPr>
      <w:rFonts w:ascii="Times New Roman" w:eastAsia="Times New Roman" w:hAnsi="Times New Roman"/>
      <w:bCs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rystal_ship\Downloads\bachelor_review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bachelor_review_template</Template>
  <TotalTime>11</TotalTime>
  <Pages>2</Pages>
  <Words>2255</Words>
  <Characters>1286</Characters>
  <Application>Microsoft Office Word</Application>
  <DocSecurity>0</DocSecurity>
  <Lines>10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crystal_ship</dc:creator>
  <cp:lastModifiedBy>crystal_ship</cp:lastModifiedBy>
  <cp:revision>4</cp:revision>
  <dcterms:created xsi:type="dcterms:W3CDTF">2016-05-22T18:48:00Z</dcterms:created>
  <dcterms:modified xsi:type="dcterms:W3CDTF">2016-05-22T18:54:00Z</dcterms:modified>
</cp:coreProperties>
</file>